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08" w:rsidRDefault="003877E0" w:rsidP="004958B0">
      <w:pPr>
        <w:pStyle w:val="Titre1"/>
      </w:pPr>
      <w:r w:rsidRPr="00EB600E">
        <w:t xml:space="preserve">Création d’un </w:t>
      </w:r>
      <w:r w:rsidR="004958B0">
        <w:t>Projet XML dans eclipse</w:t>
      </w:r>
    </w:p>
    <w:p w:rsidR="00E96B08" w:rsidRDefault="00E96B08" w:rsidP="00E96B08"/>
    <w:p w:rsidR="00E96B08" w:rsidRPr="00E96B08" w:rsidRDefault="00E96B08" w:rsidP="00E96B08"/>
    <w:p w:rsidR="0036305A" w:rsidRDefault="0036305A" w:rsidP="00E96B08">
      <w:pPr>
        <w:pStyle w:val="Titre2"/>
        <w:rPr>
          <w:rStyle w:val="hps"/>
        </w:rPr>
      </w:pPr>
      <w:r>
        <w:rPr>
          <w:rStyle w:val="hps"/>
        </w:rPr>
        <w:t>Action</w:t>
      </w:r>
      <w:r w:rsidR="004958B0">
        <w:rPr>
          <w:rStyle w:val="hps"/>
        </w:rPr>
        <w:t>s</w:t>
      </w:r>
    </w:p>
    <w:p w:rsidR="004958B0" w:rsidRPr="004958B0" w:rsidRDefault="004958B0" w:rsidP="004958B0"/>
    <w:p w:rsidR="0036305A" w:rsidRPr="004958B0" w:rsidRDefault="004958B0" w:rsidP="004958B0">
      <w:r w:rsidRPr="004958B0">
        <w:t>Lancer Eclipse.</w:t>
      </w:r>
    </w:p>
    <w:p w:rsidR="004958B0" w:rsidRDefault="004958B0" w:rsidP="004958B0">
      <w:r>
        <w:t xml:space="preserve">Naviguer </w:t>
      </w:r>
      <w:r w:rsidRPr="001C099D">
        <w:rPr>
          <w:color w:val="1F497D" w:themeColor="text2"/>
        </w:rPr>
        <w:t>File</w:t>
      </w:r>
      <w:r>
        <w:t xml:space="preserve"> ==&gt; </w:t>
      </w:r>
      <w:r w:rsidRPr="001C099D">
        <w:rPr>
          <w:color w:val="1F497D" w:themeColor="text2"/>
        </w:rPr>
        <w:t>New</w:t>
      </w:r>
      <w:r>
        <w:t xml:space="preserve">  ==&gt; </w:t>
      </w:r>
      <w:r w:rsidRPr="001C099D">
        <w:rPr>
          <w:color w:val="1F497D" w:themeColor="text2"/>
        </w:rPr>
        <w:t>Project</w:t>
      </w:r>
      <w:r>
        <w:t xml:space="preserve">... </w:t>
      </w:r>
    </w:p>
    <w:p w:rsidR="004958B0" w:rsidRDefault="004958B0" w:rsidP="004958B0">
      <w:r>
        <w:t xml:space="preserve">Dans le wizard choisir </w:t>
      </w:r>
      <w:r w:rsidRPr="001C099D">
        <w:rPr>
          <w:color w:val="1F497D" w:themeColor="text2"/>
        </w:rPr>
        <w:t>General</w:t>
      </w:r>
      <w:r>
        <w:t xml:space="preserve"> ==&gt; </w:t>
      </w:r>
      <w:r w:rsidRPr="001C099D">
        <w:rPr>
          <w:color w:val="1F497D" w:themeColor="text2"/>
        </w:rPr>
        <w:t>Project</w:t>
      </w:r>
    </w:p>
    <w:p w:rsidR="004958B0" w:rsidRDefault="004958B0" w:rsidP="004958B0">
      <w:r>
        <w:t xml:space="preserve">                            </w:t>
      </w:r>
      <w:r>
        <w:rPr>
          <w:noProof/>
        </w:rPr>
        <w:drawing>
          <wp:inline distT="0" distB="0" distL="0" distR="0">
            <wp:extent cx="1409700" cy="6096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B0" w:rsidRPr="001C099D" w:rsidRDefault="004958B0" w:rsidP="004958B0">
      <w:pPr>
        <w:rPr>
          <w:color w:val="1F497D" w:themeColor="text2"/>
          <w:lang w:val="en-US"/>
        </w:rPr>
      </w:pPr>
      <w:r w:rsidRPr="001C099D">
        <w:rPr>
          <w:color w:val="1F497D" w:themeColor="text2"/>
          <w:lang w:val="en-US"/>
        </w:rPr>
        <w:t>Next &gt;</w:t>
      </w:r>
    </w:p>
    <w:p w:rsidR="004958B0" w:rsidRDefault="004958B0" w:rsidP="004958B0">
      <w:pPr>
        <w:rPr>
          <w:lang w:val="en-US"/>
        </w:rPr>
      </w:pPr>
      <w:r w:rsidRPr="004958B0">
        <w:rPr>
          <w:lang w:val="en-US"/>
        </w:rPr>
        <w:t xml:space="preserve">Dans Project Name tapez : </w:t>
      </w:r>
      <w:r w:rsidR="001C099D" w:rsidRPr="001C099D">
        <w:rPr>
          <w:color w:val="1F497D" w:themeColor="text2"/>
          <w:lang w:val="en-US"/>
        </w:rPr>
        <w:t>ProjetXML</w:t>
      </w:r>
    </w:p>
    <w:p w:rsidR="001C099D" w:rsidRDefault="001C099D" w:rsidP="004958B0">
      <w:pPr>
        <w:rPr>
          <w:lang w:val="en-US"/>
        </w:rPr>
      </w:pPr>
      <w:r>
        <w:rPr>
          <w:noProof/>
        </w:rPr>
        <w:drawing>
          <wp:inline distT="0" distB="0" distL="0" distR="0">
            <wp:extent cx="4229100" cy="401955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9D" w:rsidRPr="001C099D" w:rsidRDefault="001C099D" w:rsidP="004958B0">
      <w:r w:rsidRPr="001C099D">
        <w:t xml:space="preserve">Clicker sur </w:t>
      </w:r>
      <w:r w:rsidRPr="001C099D">
        <w:rPr>
          <w:color w:val="1F497D" w:themeColor="text2"/>
        </w:rPr>
        <w:t>Finish</w:t>
      </w:r>
    </w:p>
    <w:p w:rsidR="001C099D" w:rsidRPr="001C099D" w:rsidRDefault="001C099D" w:rsidP="004958B0">
      <w:r w:rsidRPr="001C099D">
        <w:lastRenderedPageBreak/>
        <w:t>Nous allons maintenant changer de perspective</w:t>
      </w:r>
    </w:p>
    <w:p w:rsidR="001C099D" w:rsidRDefault="001C099D" w:rsidP="004958B0">
      <w:r>
        <w:t xml:space="preserve">Dans la barre d’outil eclipse clicker sur </w:t>
      </w:r>
      <w:r w:rsidRPr="001C099D">
        <w:rPr>
          <w:color w:val="1F497D" w:themeColor="text2"/>
        </w:rPr>
        <w:t>Windows</w:t>
      </w:r>
      <w:r>
        <w:t xml:space="preserve"> ==&gt; </w:t>
      </w:r>
      <w:r w:rsidRPr="001C099D">
        <w:rPr>
          <w:color w:val="1F497D" w:themeColor="text2"/>
        </w:rPr>
        <w:t>Open Perspective</w:t>
      </w:r>
      <w:r>
        <w:t xml:space="preserve"> ==&gt; </w:t>
      </w:r>
      <w:r w:rsidRPr="001C099D">
        <w:rPr>
          <w:color w:val="1F497D" w:themeColor="text2"/>
        </w:rPr>
        <w:t>Others</w:t>
      </w:r>
      <w:r>
        <w:t>...</w:t>
      </w:r>
    </w:p>
    <w:p w:rsidR="001C099D" w:rsidRDefault="001C099D" w:rsidP="004958B0">
      <w:r>
        <w:rPr>
          <w:noProof/>
        </w:rPr>
        <w:drawing>
          <wp:inline distT="0" distB="0" distL="0" distR="0">
            <wp:extent cx="3333750" cy="406717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9D" w:rsidRDefault="001C099D" w:rsidP="004958B0">
      <w:pPr>
        <w:rPr>
          <w:color w:val="1F497D" w:themeColor="text2"/>
        </w:rPr>
      </w:pPr>
      <w:r>
        <w:t xml:space="preserve">Choisir </w:t>
      </w:r>
      <w:r w:rsidRPr="001C099D">
        <w:rPr>
          <w:color w:val="1F497D" w:themeColor="text2"/>
        </w:rPr>
        <w:t>XML</w:t>
      </w:r>
      <w:r>
        <w:t xml:space="preserve"> puis cliker sur </w:t>
      </w:r>
      <w:r w:rsidRPr="001C099D">
        <w:rPr>
          <w:color w:val="1F497D" w:themeColor="text2"/>
        </w:rPr>
        <w:t>OK</w:t>
      </w:r>
    </w:p>
    <w:p w:rsidR="001C099D" w:rsidRDefault="001C099D" w:rsidP="004958B0">
      <w:r>
        <w:rPr>
          <w:noProof/>
        </w:rPr>
        <w:drawing>
          <wp:inline distT="0" distB="0" distL="0" distR="0">
            <wp:extent cx="4514850" cy="29622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9D" w:rsidRPr="001C099D" w:rsidRDefault="001C099D" w:rsidP="004958B0"/>
    <w:p w:rsidR="001C099D" w:rsidRPr="001C099D" w:rsidRDefault="001C099D" w:rsidP="004958B0"/>
    <w:p w:rsidR="004958B0" w:rsidRDefault="001C099D" w:rsidP="004958B0">
      <w:r>
        <w:lastRenderedPageBreak/>
        <w:t>Maintenant nous allons créer un document xml.</w:t>
      </w:r>
    </w:p>
    <w:p w:rsidR="001C099D" w:rsidRDefault="00024021" w:rsidP="004958B0">
      <w:r>
        <w:t>Faire un clic-droit sur le projet ProjetXML ==&gt; New ==&gt; XML File</w:t>
      </w:r>
    </w:p>
    <w:p w:rsidR="00024021" w:rsidRDefault="00024021" w:rsidP="004958B0">
      <w:r>
        <w:t>Comme File Name : book.xml</w:t>
      </w:r>
    </w:p>
    <w:p w:rsidR="00024021" w:rsidRDefault="00024021" w:rsidP="004958B0">
      <w:r>
        <w:rPr>
          <w:noProof/>
        </w:rPr>
        <w:drawing>
          <wp:inline distT="0" distB="0" distL="0" distR="0">
            <wp:extent cx="4286250" cy="449580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21" w:rsidRDefault="00024021" w:rsidP="004958B0">
      <w:r w:rsidRPr="00625B0F">
        <w:rPr>
          <w:color w:val="1F497D" w:themeColor="text2"/>
        </w:rPr>
        <w:t>Finish</w:t>
      </w:r>
      <w:r>
        <w:t>.</w:t>
      </w:r>
      <w:bookmarkStart w:id="0" w:name="_GoBack"/>
      <w:bookmarkEnd w:id="0"/>
    </w:p>
    <w:p w:rsidR="00024021" w:rsidRDefault="00625B0F" w:rsidP="004958B0">
      <w:r>
        <w:t xml:space="preserve">Tapez </w:t>
      </w:r>
      <w:r w:rsidR="00024021">
        <w:t xml:space="preserve">le code si dessous </w:t>
      </w:r>
      <w:r>
        <w:t xml:space="preserve">dans </w:t>
      </w:r>
      <w:r w:rsidRPr="00625B0F">
        <w:rPr>
          <w:color w:val="1F497D" w:themeColor="text2"/>
        </w:rPr>
        <w:t>book.xml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&lt;?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xml</w:t>
      </w:r>
      <w:r w:rsidRPr="00625B0F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625B0F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version</w:t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625B0F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"1.0"</w:t>
      </w:r>
      <w:r w:rsidRPr="00625B0F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625B0F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encoding</w:t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625B0F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"UTF-8"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?&gt;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book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Introduction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Récit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subChapter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Partie 1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subChapter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subChapter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Partie 2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subChapter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Index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title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P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625B0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lastRenderedPageBreak/>
        <w:tab/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625B0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chapter</w:t>
      </w:r>
      <w:r w:rsidRPr="00625B0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625B0F" w:rsidRDefault="00625B0F" w:rsidP="009B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book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E96B08" w:rsidRPr="001C099D" w:rsidRDefault="009B757A" w:rsidP="00E96B08">
      <w:r>
        <w:rPr>
          <w:noProof/>
        </w:rPr>
        <w:drawing>
          <wp:inline distT="0" distB="0" distL="0" distR="0">
            <wp:extent cx="5760720" cy="3238824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B08" w:rsidRPr="001C099D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87F"/>
    <w:multiLevelType w:val="hybridMultilevel"/>
    <w:tmpl w:val="0AD267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46F2"/>
    <w:rsid w:val="00024021"/>
    <w:rsid w:val="00107C55"/>
    <w:rsid w:val="00142596"/>
    <w:rsid w:val="0015551F"/>
    <w:rsid w:val="001C099D"/>
    <w:rsid w:val="00206A02"/>
    <w:rsid w:val="0036305A"/>
    <w:rsid w:val="003877E0"/>
    <w:rsid w:val="0039737E"/>
    <w:rsid w:val="003B2F5A"/>
    <w:rsid w:val="00442DAC"/>
    <w:rsid w:val="004958B0"/>
    <w:rsid w:val="00625B0F"/>
    <w:rsid w:val="007C638A"/>
    <w:rsid w:val="008D66E1"/>
    <w:rsid w:val="00917CAD"/>
    <w:rsid w:val="00963586"/>
    <w:rsid w:val="009B757A"/>
    <w:rsid w:val="009C4DA3"/>
    <w:rsid w:val="00AE30FA"/>
    <w:rsid w:val="00CA32B6"/>
    <w:rsid w:val="00E746F2"/>
    <w:rsid w:val="00E96B08"/>
    <w:rsid w:val="00EB600E"/>
    <w:rsid w:val="00F26A90"/>
    <w:rsid w:val="00F8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E7D4"/>
  <w15:docId w15:val="{0325B409-F113-48AF-8C1C-5D6EFBEC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600E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600E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Xml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83C83-DAEB-4802-AC65-91773A46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Tutorial.dotx</Template>
  <TotalTime>227</TotalTime>
  <Pages>4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eleve eleve</cp:lastModifiedBy>
  <cp:revision>4</cp:revision>
  <dcterms:created xsi:type="dcterms:W3CDTF">2012-02-08T10:30:00Z</dcterms:created>
  <dcterms:modified xsi:type="dcterms:W3CDTF">2018-06-29T12:27:00Z</dcterms:modified>
</cp:coreProperties>
</file>